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1E2" w:rsidRDefault="00073657">
      <w:pPr>
        <w:pStyle w:val="NoSpacing"/>
      </w:pPr>
      <w:r>
        <w:t>Thomas Johnson</w:t>
      </w:r>
    </w:p>
    <w:p w:rsidR="005371E2" w:rsidRDefault="00073657">
      <w:pPr>
        <w:pStyle w:val="NoSpacing"/>
      </w:pPr>
      <w:r>
        <w:t>Brother Hancock</w:t>
      </w:r>
    </w:p>
    <w:p w:rsidR="005371E2" w:rsidRDefault="00073657">
      <w:pPr>
        <w:pStyle w:val="NoSpacing"/>
      </w:pPr>
      <w:r>
        <w:t>WDD 130</w:t>
      </w:r>
    </w:p>
    <w:p w:rsidR="005371E2" w:rsidRDefault="00073657">
      <w:pPr>
        <w:pStyle w:val="NoSpacing"/>
      </w:pPr>
      <w:r>
        <w:t>Oct 15, 2022</w:t>
      </w:r>
    </w:p>
    <w:p w:rsidR="005371E2" w:rsidRDefault="00073657">
      <w:pPr>
        <w:pStyle w:val="Title"/>
      </w:pPr>
      <w:r>
        <w:t>Elevator Pitch</w:t>
      </w:r>
    </w:p>
    <w:p w:rsidR="005371E2" w:rsidRDefault="00073657" w:rsidP="00073657">
      <w:r>
        <w:t>I use to be a bit of a backpacker, and when I was, I liked organizing my set ups depending on where I’m going (be it in alpine or high desert or wha</w:t>
      </w:r>
      <w:r w:rsidR="00B530A9">
        <w:t>t-</w:t>
      </w:r>
      <w:r>
        <w:t>hav</w:t>
      </w:r>
      <w:r w:rsidR="00B530A9">
        <w:t>e-</w:t>
      </w:r>
      <w:r>
        <w:t xml:space="preserve">you). This brings me to my web-site idea. I would like to make a site that can organize items one would bring on a backpacking trip (i.e.; backpack, sleeping bag, tent, </w:t>
      </w:r>
      <w:r w:rsidR="00B530A9">
        <w:t>etc.</w:t>
      </w:r>
      <w:r>
        <w:t>…) and allow users to add links</w:t>
      </w:r>
      <w:r w:rsidR="00B530A9">
        <w:t xml:space="preserve"> for such items</w:t>
      </w:r>
      <w:r>
        <w:t xml:space="preserve"> to where </w:t>
      </w:r>
      <w:r w:rsidR="00B530A9">
        <w:t>they</w:t>
      </w:r>
      <w:r>
        <w:t xml:space="preserve"> can be purchased/look</w:t>
      </w:r>
      <w:r w:rsidR="00B530A9">
        <w:t>ed</w:t>
      </w:r>
      <w:r>
        <w:t xml:space="preserve"> over. </w:t>
      </w:r>
      <w:r w:rsidR="00B530A9">
        <w:t>The site would organize these items not unlike a video game</w:t>
      </w:r>
      <w:r w:rsidR="00AE13FB">
        <w:t xml:space="preserve"> (instead of choosing from something like “weapons” or “armor”, it’ll be like “tents”, or “backpacks”).</w:t>
      </w:r>
      <w:r w:rsidR="00B530A9">
        <w:t xml:space="preserve"> </w:t>
      </w:r>
      <w:r w:rsidR="00AE13FB">
        <w:t>User can</w:t>
      </w:r>
      <w:r w:rsidR="007A1288">
        <w:t xml:space="preserve"> add</w:t>
      </w:r>
      <w:bookmarkStart w:id="0" w:name="_GoBack"/>
      <w:bookmarkEnd w:id="0"/>
      <w:r w:rsidR="00AE13FB">
        <w:t xml:space="preserve"> desired items</w:t>
      </w:r>
      <w:r w:rsidR="00B530A9">
        <w:t xml:space="preserve"> to a set up “table” </w:t>
      </w:r>
      <w:r w:rsidR="00AE13FB">
        <w:t xml:space="preserve">so </w:t>
      </w:r>
      <w:r w:rsidR="00B530A9">
        <w:t xml:space="preserve">that one </w:t>
      </w:r>
      <w:r w:rsidR="00AE13FB">
        <w:t>could have an organized visual representation of potentially necessary items for a backing trip.</w:t>
      </w:r>
    </w:p>
    <w:sectPr w:rsidR="005371E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B5F" w:rsidRDefault="00530B5F">
      <w:pPr>
        <w:spacing w:line="240" w:lineRule="auto"/>
      </w:pPr>
      <w:r>
        <w:separator/>
      </w:r>
    </w:p>
  </w:endnote>
  <w:endnote w:type="continuationSeparator" w:id="0">
    <w:p w:rsidR="00530B5F" w:rsidRDefault="0053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B5F" w:rsidRDefault="00530B5F">
      <w:pPr>
        <w:spacing w:line="240" w:lineRule="auto"/>
      </w:pPr>
      <w:r>
        <w:separator/>
      </w:r>
    </w:p>
  </w:footnote>
  <w:footnote w:type="continuationSeparator" w:id="0">
    <w:p w:rsidR="00530B5F" w:rsidRDefault="0053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1E2" w:rsidRDefault="00530B5F">
    <w:pPr>
      <w:pStyle w:val="Header"/>
    </w:pPr>
    <w:sdt>
      <w:sdtPr>
        <w:id w:val="1568531701"/>
        <w:placeholder>
          <w:docPart w:val="97A2C5C48011D145A022438DFA7037D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A1288">
          <w:t>Johnson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1E2" w:rsidRDefault="00530B5F">
    <w:pPr>
      <w:pStyle w:val="Header"/>
    </w:pPr>
    <w:sdt>
      <w:sdtPr>
        <w:id w:val="-348181431"/>
        <w:placeholder>
          <w:docPart w:val="E84881F12207EC458B21719E36319B7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7A1288">
          <w:t>Johnson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57"/>
    <w:rsid w:val="00073657"/>
    <w:rsid w:val="00530B5F"/>
    <w:rsid w:val="005371E2"/>
    <w:rsid w:val="007A1288"/>
    <w:rsid w:val="00AE13FB"/>
    <w:rsid w:val="00B5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A862C"/>
  <w15:chartTrackingRefBased/>
  <w15:docId w15:val="{1092C918-C536-1D42-8205-11556221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johnson/Library/Containers/com.microsoft.Word/Data/Library/Application%20Support/Microsoft/Office/16.0/DTS/en-US%7b7425A502-80FD-0E43-AB39-38975163C083%7d/%7bCC45500F-43CC-0644-BBBD-F03A3BFEFCFB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A2C5C48011D145A022438DFA703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918AE-BD09-A244-8AD9-2F0D7E686AD9}"/>
      </w:docPartPr>
      <w:docPartBody>
        <w:p w:rsidR="00000000" w:rsidRDefault="005168CC">
          <w:pPr>
            <w:pStyle w:val="97A2C5C48011D145A022438DFA7037D0"/>
          </w:pPr>
          <w:r>
            <w:t>Row Heading</w:t>
          </w:r>
        </w:p>
      </w:docPartBody>
    </w:docPart>
    <w:docPart>
      <w:docPartPr>
        <w:name w:val="E84881F12207EC458B21719E36319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4712E-E31B-EE41-9983-7FC5E74DCB43}"/>
      </w:docPartPr>
      <w:docPartBody>
        <w:p w:rsidR="00000000" w:rsidRDefault="005168CC">
          <w:pPr>
            <w:pStyle w:val="E84881F12207EC458B21719E36319B73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CC"/>
    <w:rsid w:val="0051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D864B302F7EA4B80414AC4EED8F438">
    <w:name w:val="A2D864B302F7EA4B80414AC4EED8F438"/>
  </w:style>
  <w:style w:type="paragraph" w:customStyle="1" w:styleId="1750D86828E76548A317CCB0513B5724">
    <w:name w:val="1750D86828E76548A317CCB0513B5724"/>
  </w:style>
  <w:style w:type="paragraph" w:customStyle="1" w:styleId="554B5E9F12AA92438330CEF0F7F76D7D">
    <w:name w:val="554B5E9F12AA92438330CEF0F7F76D7D"/>
  </w:style>
  <w:style w:type="paragraph" w:customStyle="1" w:styleId="6CB3B76243ADE347A404D2B6C8E360EE">
    <w:name w:val="6CB3B76243ADE347A404D2B6C8E360EE"/>
  </w:style>
  <w:style w:type="paragraph" w:customStyle="1" w:styleId="09E2CA8BD484E94BB01A540BAC1C2B34">
    <w:name w:val="09E2CA8BD484E94BB01A540BAC1C2B34"/>
  </w:style>
  <w:style w:type="paragraph" w:customStyle="1" w:styleId="0B7301F27703494DA1D7274EF695F71F">
    <w:name w:val="0B7301F27703494DA1D7274EF695F71F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8C4A2885F704CF47ADF2EB09494E2CD1">
    <w:name w:val="8C4A2885F704CF47ADF2EB09494E2CD1"/>
  </w:style>
  <w:style w:type="paragraph" w:customStyle="1" w:styleId="3520D5376468FA4FA15CE24B9623B9C9">
    <w:name w:val="3520D5376468FA4FA15CE24B9623B9C9"/>
  </w:style>
  <w:style w:type="paragraph" w:customStyle="1" w:styleId="BD0AC5EDF4614045A5173F1CF3E495B8">
    <w:name w:val="BD0AC5EDF4614045A5173F1CF3E495B8"/>
  </w:style>
  <w:style w:type="paragraph" w:customStyle="1" w:styleId="7CFABE998B81F74FA5203321DEA5EC01">
    <w:name w:val="7CFABE998B81F74FA5203321DEA5EC01"/>
  </w:style>
  <w:style w:type="paragraph" w:customStyle="1" w:styleId="272255FF0DC76347AF54B8060C02FAA5">
    <w:name w:val="272255FF0DC76347AF54B8060C02FAA5"/>
  </w:style>
  <w:style w:type="paragraph" w:customStyle="1" w:styleId="942F517AB1618144AE2912DBB1271FF0">
    <w:name w:val="942F517AB1618144AE2912DBB1271FF0"/>
  </w:style>
  <w:style w:type="paragraph" w:customStyle="1" w:styleId="97A2C5C48011D145A022438DFA7037D0">
    <w:name w:val="97A2C5C48011D145A022438DFA7037D0"/>
  </w:style>
  <w:style w:type="paragraph" w:customStyle="1" w:styleId="E84881F12207EC458B21719E36319B73">
    <w:name w:val="E84881F12207EC458B21719E36319B73"/>
  </w:style>
  <w:style w:type="paragraph" w:customStyle="1" w:styleId="4296452FB00B5E4B9990EBE8F3B79D0F">
    <w:name w:val="4296452FB00B5E4B9990EBE8F3B79D0F"/>
  </w:style>
  <w:style w:type="paragraph" w:customStyle="1" w:styleId="7F3A0FEBB409F240BE57D5595E9936AD">
    <w:name w:val="7F3A0FEBB409F240BE57D5595E9936AD"/>
  </w:style>
  <w:style w:type="paragraph" w:customStyle="1" w:styleId="47D7107E92C0A3418D193FAF870C106B">
    <w:name w:val="47D7107E92C0A3418D193FAF870C106B"/>
  </w:style>
  <w:style w:type="paragraph" w:customStyle="1" w:styleId="972DB7D0D85EC947B49013074D1F0CDA">
    <w:name w:val="972DB7D0D85EC947B49013074D1F0CDA"/>
  </w:style>
  <w:style w:type="paragraph" w:customStyle="1" w:styleId="F3EA11F82E14DB4DBECAC118C767E23B">
    <w:name w:val="F3EA11F82E14DB4DBECAC118C767E23B"/>
  </w:style>
  <w:style w:type="paragraph" w:customStyle="1" w:styleId="A06F84EDF06D434DAC425A1BE093D677">
    <w:name w:val="A06F84EDF06D434DAC425A1BE093D677"/>
  </w:style>
  <w:style w:type="paragraph" w:customStyle="1" w:styleId="407AB80F9BD98D41A9756246618C3926">
    <w:name w:val="407AB80F9BD98D41A9756246618C3926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0CA72B6B247DA6469553FAD222BB0A32">
    <w:name w:val="0CA72B6B247DA6469553FAD222BB0A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Johnson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E475D-10FB-D84E-BB47-9CDBC832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2022-10-15T18:40:00Z</dcterms:created>
  <dcterms:modified xsi:type="dcterms:W3CDTF">2022-10-15T19:32:00Z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